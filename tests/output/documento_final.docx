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 w14:paraId="2B1B7A50" w14:textId="77777777" w:rsidR="000929E9" w:rsidRDefault="000929E9" w:rsidP="000929E9">
      Modified: 
      <w:r>
        <w:t>Nome: ${nome}</w:t>
      </w:r>
    </w:p>
    <w:p w14:paraId="58301C9D" w14:textId="77777777" w:rsidR="000929E9" w:rsidRDefault="000929E9" w:rsidP="000929E9">
      Modified: 
      <w:r>
        <w:t>Profissão: ${</w:t>
      </w:r>
      <w:proofErr w:type="spellStart"/>
      <w:r>
        <w:t>profissao</w:t>
      </w:r>
      <w:proofErr w:type="spellEnd"/>
      <w:r>
        <w:t>}</w:t>
      </w:r>
    </w:p>
    <w:p w14:paraId="48C68CCD" w14:textId="77777777" w:rsidR="000929E9" w:rsidRDefault="000929E9" w:rsidP="000929E9">Modified: </w:p>
    <w:p w14:paraId="7698C46E" w14:textId="015B8DC7" w:rsidR="00602E8A" w:rsidRDefault="00602E8A" w:rsidP="00602E8A">
      Modified: 
      <w:r>
        <w:t>Verificar ${</w:t>
      </w:r>
      <w:proofErr w:type="spellStart"/>
      <w:r>
        <w:t>pr</w:t>
      </w:r>
      <w:r w:rsidRPr="00837B72">
        <w:rPr>
          <w:u w:val="single"/>
        </w:rPr>
        <w:t>ofiss</w:t>
      </w:r>
      <w:r w:rsidR="00BB0CDA">
        <w:rPr>
          <w:b/>
          <w:bCs/>
        </w:rPr>
        <w:t>a</w:t>
      </w:r>
      <w:r>
        <w:t>o</w:t>
      </w:r>
      <w:proofErr w:type="spellEnd"/>
      <w:r>
        <w:t>} teste</w:t>
      </w:r>
    </w:p>
    <w:p w14:paraId="24337AD1" w14:textId="77777777" w:rsidR="00602E8A" w:rsidRDefault="00602E8A" w:rsidP="000929E9">Modified: </w:p>
    <w:p w14:paraId="7B6541C3" w14:textId="77777777" w:rsidR="00602E8A" w:rsidRDefault="00602E8A" w:rsidP="000929E9">Modified: </w:p>
    <w:p w14:paraId="04145F2E" w14:textId="77777777" w:rsidR="000929E9" w:rsidRDefault="000929E9" w:rsidP="000929E9">
      Modified: 
      <w:r>
        <w:t>Detalhes da Casa:</w:t>
      </w:r>
    </w:p>
    <w:p w14:paraId="1C941EDC" w14:textId="77777777" w:rsidR="000929E9" w:rsidRDefault="000929E9" w:rsidP="000929E9">
      Modified: 
      <w:r>
        <w:t>- Quartos: ${</w:t>
      </w:r>
      <w:proofErr w:type="spellStart"/>
      <w:proofErr w:type="gramStart"/>
      <w:r>
        <w:t>casa.quartos</w:t>
      </w:r>
      <w:proofErr w:type="spellEnd"/>
      <w:proofErr w:type="gramEnd"/>
      <w:r>
        <w:t>}</w:t>
      </w:r>
    </w:p>
    <w:p w14:paraId="7970ABC5" w14:textId="77777777" w:rsidR="000929E9" w:rsidRDefault="000929E9" w:rsidP="000929E9">
      Modified: 
      <w:r>
        <w:t>- Banheiros: ${</w:t>
      </w:r>
      <w:proofErr w:type="spellStart"/>
      <w:proofErr w:type="gramStart"/>
      <w:r>
        <w:t>casa.banheiros</w:t>
      </w:r>
      <w:proofErr w:type="spellEnd"/>
      <w:proofErr w:type="gramEnd"/>
      <w:r>
        <w:t>}</w:t>
      </w:r>
    </w:p>
    <w:p w14:paraId="727A9A33" w14:textId="77777777" w:rsidR="000929E9" w:rsidRDefault="000929E9" w:rsidP="000929E9">Modified: </w:p>
    <w:p w14:paraId="25A8246D" w14:textId="27D35250" w:rsidR="002951A8" w:rsidRDefault="000929E9" w:rsidP="000929E9">
      Modified: 
      <w:r>
        <w:t>Eventos:</w:t>
      </w:r>
    </w:p>
    <w:p w14:paraId="7932E282" w14:textId="66158A76" w:rsidR="000929E9" w:rsidRDefault="000929E9" w:rsidP="000929E9">
      Modified: 
      <w:r>
        <w:t>${#</w:t>
      </w:r>
      <w:proofErr w:type="gramStart"/>
      <w:r>
        <w:t>evanto}Evento</w:t>
      </w:r>
      <w:proofErr w:type="gramEnd"/>
      <w:r>
        <w:t>: ${</w:t>
      </w:r>
      <w:proofErr w:type="spellStart"/>
      <w:r>
        <w:t>evanto.nome</w:t>
      </w:r>
      <w:proofErr w:type="spellEnd"/>
      <w:r>
        <w:t>}</w:t>
      </w:r>
    </w:p>
    <w:p w14:paraId="302881CD" w14:textId="77777777" w:rsidR="000929E9" w:rsidRDefault="000929E9" w:rsidP="000929E9">
      Modified: 
      <w:r w:rsidRPr="002515C5">
        <w:rPr>
          <w:color w:val="FF0000"/>
        </w:rPr>
        <w:t>Data</w:t>
      </w:r>
      <w:r>
        <w:t>: ${</w:t>
      </w:r>
      <w:proofErr w:type="spellStart"/>
      <w:r>
        <w:t>evanto.data</w:t>
      </w:r>
      <w:proofErr w:type="spellEnd"/>
      <w:r>
        <w:t>}</w:t>
      </w:r>
    </w:p>
    <w:p w14:paraId="64E4FA34" w14:textId="636DCB4C" w:rsidR="000503A4" w:rsidRPr="000929E9" w:rsidRDefault="000929E9" w:rsidP="000929E9">
      Modified: 
      <w:r w:rsidRPr="002515C5">
        <w:rPr>
          <w:color w:val="4EA72E" w:themeColor="accent6"/>
        </w:rPr>
        <w:t>Descrição</w:t>
      </w:r>
      <w:r>
        <w:t>: ${</w:t>
      </w:r>
      <w:proofErr w:type="spellStart"/>
      <w:proofErr w:type="gramStart"/>
      <w:r>
        <w:t>evanto.descricao</w:t>
      </w:r>
      <w:proofErr w:type="spellEnd"/>
      <w:proofErr w:type="gramEnd"/>
      <w:r>
        <w:t>}${/</w:t>
      </w:r>
      <w:proofErr w:type="spellStart"/>
      <w:r>
        <w:t>evanto</w:t>
      </w:r>
      <w:proofErr w:type="spellEnd"/>
      <w:r>
        <w:t>}</w:t>
      </w:r>
    </w:p>
    <w:sectPr w:rsidR="000503A4" w:rsidRPr="00092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FE"/>
    <w:rsid w:val="000503A4"/>
    <w:rsid w:val="000929E9"/>
    <w:rsid w:val="00104937"/>
    <w:rsid w:val="002515C5"/>
    <w:rsid w:val="002951A8"/>
    <w:rsid w:val="004C0EC1"/>
    <w:rsid w:val="00602E8A"/>
    <w:rsid w:val="006C5FE8"/>
    <w:rsid w:val="00814BF6"/>
    <w:rsid w:val="00873CBF"/>
    <w:rsid w:val="008E3FC2"/>
    <w:rsid w:val="00902631"/>
    <w:rsid w:val="009563FE"/>
    <w:rsid w:val="00980826"/>
    <w:rsid w:val="00BB0CDA"/>
    <w:rsid w:val="00E11F5E"/>
    <w:rsid w:val="00E54E1C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612B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6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6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6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6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6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63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63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63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63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6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6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6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63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63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63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63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63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63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63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63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6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63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63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63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63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6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63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6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6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Chaves</dc:creator>
  <cp:keywords/>
  <dc:description/>
  <cp:lastModifiedBy>Romario Chaves</cp:lastModifiedBy>
  <cp:revision>12</cp:revision>
  <dcterms:created xsi:type="dcterms:W3CDTF">2024-08-10T02:17:00Z</dcterms:created>
  <dcterms:modified xsi:type="dcterms:W3CDTF">2024-08-11T23:16:00Z</dcterms:modified>
</cp:coreProperties>
</file>